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BB49" w14:textId="77777777" w:rsidR="00BA5A7B" w:rsidRDefault="00BA5A7B"/>
    <w:tbl>
      <w:tblPr>
        <w:tblW w:w="90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8"/>
        <w:gridCol w:w="339"/>
        <w:gridCol w:w="1658"/>
        <w:gridCol w:w="5181"/>
      </w:tblGrid>
      <w:tr w:rsidR="00BA5A7B" w14:paraId="0AC88B16" w14:textId="77777777">
        <w:trPr>
          <w:trHeight w:val="315"/>
        </w:trPr>
        <w:tc>
          <w:tcPr>
            <w:tcW w:w="2187" w:type="dxa"/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68510" w14:textId="77777777" w:rsidR="00BA5A7B" w:rsidRDefault="00000000">
            <w:r>
              <w:t>09273277412</w:t>
            </w:r>
          </w:p>
        </w:tc>
        <w:tc>
          <w:tcPr>
            <w:tcW w:w="165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75DE" w14:textId="77777777" w:rsidR="00BA5A7B" w:rsidRDefault="00000000">
            <w:r>
              <w:t xml:space="preserve">Cabuyao City, Laguna </w:t>
            </w:r>
          </w:p>
        </w:tc>
        <w:tc>
          <w:tcPr>
            <w:tcW w:w="5181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58693" w14:textId="77777777" w:rsidR="00BA5A7B" w:rsidRDefault="00000000">
            <w:r>
              <w:t>lgscolcol@gmail.com</w:t>
            </w:r>
          </w:p>
        </w:tc>
      </w:tr>
      <w:tr w:rsidR="00BA5A7B" w14:paraId="0C0A65B1" w14:textId="77777777">
        <w:trPr>
          <w:trHeight w:val="107"/>
        </w:trPr>
        <w:tc>
          <w:tcPr>
            <w:tcW w:w="9026" w:type="dxa"/>
            <w:gridSpan w:val="4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8656" w14:textId="77777777" w:rsidR="00BA5A7B" w:rsidRDefault="0000000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CBD825" wp14:editId="462FBBF0">
                  <wp:simplePos x="0" y="0"/>
                  <wp:positionH relativeFrom="column">
                    <wp:posOffset>4524378</wp:posOffset>
                  </wp:positionH>
                  <wp:positionV relativeFrom="paragraph">
                    <wp:posOffset>-710662</wp:posOffset>
                  </wp:positionV>
                  <wp:extent cx="1512280" cy="1423931"/>
                  <wp:effectExtent l="0" t="0" r="0" b="4819"/>
                  <wp:wrapNone/>
                  <wp:docPr id="205301009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 l="7371" t="22116" r="9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280" cy="1423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A5A7B" w14:paraId="06E22C6A" w14:textId="77777777">
        <w:trPr>
          <w:trHeight w:val="943"/>
        </w:trPr>
        <w:tc>
          <w:tcPr>
            <w:tcW w:w="902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DF9E" w14:textId="77777777" w:rsidR="00BA5A7B" w:rsidRDefault="00000000">
            <w:pPr>
              <w:pStyle w:val="Name"/>
              <w:rPr>
                <w:sz w:val="56"/>
                <w:szCs w:val="22"/>
              </w:rPr>
            </w:pPr>
            <w:r>
              <w:rPr>
                <w:sz w:val="56"/>
                <w:szCs w:val="22"/>
              </w:rPr>
              <w:t>Luke Gerard Colcol</w:t>
            </w:r>
          </w:p>
          <w:p w14:paraId="44EE593C" w14:textId="77777777" w:rsidR="00BA5A7B" w:rsidRDefault="00000000">
            <w:pPr>
              <w:pStyle w:val="Professionaltitle"/>
            </w:pPr>
            <w:r>
              <w:rPr>
                <w:sz w:val="28"/>
                <w:szCs w:val="22"/>
              </w:rPr>
              <w:t>Information Technology</w:t>
            </w:r>
          </w:p>
        </w:tc>
      </w:tr>
      <w:tr w:rsidR="00BA5A7B" w14:paraId="6A27B22E" w14:textId="77777777">
        <w:trPr>
          <w:trHeight w:val="80"/>
        </w:trPr>
        <w:tc>
          <w:tcPr>
            <w:tcW w:w="902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E9B47" w14:textId="77777777" w:rsidR="00BA5A7B" w:rsidRDefault="00BA5A7B"/>
        </w:tc>
      </w:tr>
      <w:tr w:rsidR="00BA5A7B" w14:paraId="41951D02" w14:textId="77777777">
        <w:trPr>
          <w:trHeight w:val="918"/>
        </w:trPr>
        <w:tc>
          <w:tcPr>
            <w:tcW w:w="184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822E" w14:textId="77777777" w:rsidR="00BA5A7B" w:rsidRDefault="00000000">
            <w:pPr>
              <w:pStyle w:val="Heading1"/>
            </w:pPr>
            <w:r>
              <w:t>Objective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CEAA" w14:textId="77777777" w:rsidR="00BA5A7B" w:rsidRDefault="00BA5A7B"/>
        </w:tc>
        <w:tc>
          <w:tcPr>
            <w:tcW w:w="6839" w:type="dxa"/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E3330" w14:textId="77777777" w:rsidR="00BA5A7B" w:rsidRDefault="00000000">
            <w:r>
              <w:t>To leverage my academic foundation in information technology, hands-on experience with programming, networking, or database management, and passion for innovative solutions to contribute effectively as an IT professional in a dynamic team environment.</w:t>
            </w:r>
          </w:p>
          <w:p w14:paraId="3F9E93B3" w14:textId="77777777" w:rsidR="00BA5A7B" w:rsidRDefault="00BA5A7B">
            <w:pPr>
              <w:rPr>
                <w:lang w:val="en-SG"/>
              </w:rPr>
            </w:pPr>
          </w:p>
        </w:tc>
      </w:tr>
      <w:tr w:rsidR="00BA5A7B" w14:paraId="096E7BF6" w14:textId="77777777">
        <w:trPr>
          <w:trHeight w:val="288"/>
        </w:trPr>
        <w:tc>
          <w:tcPr>
            <w:tcW w:w="1848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AD8C" w14:textId="77777777" w:rsidR="00BA5A7B" w:rsidRDefault="00BA5A7B"/>
        </w:tc>
        <w:tc>
          <w:tcPr>
            <w:tcW w:w="339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C82D8" w14:textId="77777777" w:rsidR="00BA5A7B" w:rsidRDefault="00BA5A7B"/>
        </w:tc>
        <w:tc>
          <w:tcPr>
            <w:tcW w:w="6839" w:type="dxa"/>
            <w:gridSpan w:val="2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47AC" w14:textId="77777777" w:rsidR="00BA5A7B" w:rsidRDefault="00BA5A7B"/>
        </w:tc>
      </w:tr>
      <w:tr w:rsidR="00BA5A7B" w14:paraId="4C449A88" w14:textId="77777777">
        <w:trPr>
          <w:trHeight w:val="939"/>
        </w:trPr>
        <w:tc>
          <w:tcPr>
            <w:tcW w:w="18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64430" w14:textId="77777777" w:rsidR="00BA5A7B" w:rsidRDefault="00000000">
            <w:pPr>
              <w:pStyle w:val="Heading1"/>
            </w:pPr>
            <w:r>
              <w:t>Education</w:t>
            </w:r>
          </w:p>
        </w:tc>
        <w:tc>
          <w:tcPr>
            <w:tcW w:w="3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CBA5" w14:textId="77777777" w:rsidR="00BA5A7B" w:rsidRDefault="00BA5A7B"/>
        </w:tc>
        <w:tc>
          <w:tcPr>
            <w:tcW w:w="16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2320" w14:textId="77777777" w:rsidR="00BA5A7B" w:rsidRDefault="00000000">
            <w:r>
              <w:t>2021-2025</w:t>
            </w:r>
          </w:p>
        </w:tc>
        <w:tc>
          <w:tcPr>
            <w:tcW w:w="51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6694" w14:textId="77777777" w:rsidR="00BA5A7B" w:rsidRDefault="00000000">
            <w:pPr>
              <w:pStyle w:val="Heading2"/>
            </w:pPr>
            <w:r>
              <w:t>Mapua Malayan Colleges of Laguna</w:t>
            </w:r>
          </w:p>
          <w:p w14:paraId="041F2199" w14:textId="77777777" w:rsidR="00BA5A7B" w:rsidRDefault="00000000">
            <w:pPr>
              <w:pStyle w:val="Heading2"/>
            </w:pPr>
            <w:r>
              <w:t>Bachelor of Science in Information Technology</w:t>
            </w:r>
          </w:p>
          <w:p w14:paraId="3958984A" w14:textId="77777777" w:rsidR="00BA5A7B" w:rsidRDefault="00BA5A7B"/>
          <w:p w14:paraId="16D72115" w14:textId="77777777" w:rsidR="00BA5A7B" w:rsidRDefault="00000000">
            <w:r>
              <w:t>College of Computer and Information Science</w:t>
            </w:r>
          </w:p>
          <w:p w14:paraId="561CE012" w14:textId="77777777" w:rsidR="00BA5A7B" w:rsidRDefault="00000000">
            <w:r>
              <w:t xml:space="preserve">B.S. Information Technology </w:t>
            </w:r>
          </w:p>
          <w:p w14:paraId="2CCCEA48" w14:textId="77777777" w:rsidR="00BA5A7B" w:rsidRDefault="00BA5A7B"/>
        </w:tc>
      </w:tr>
      <w:tr w:rsidR="00BA5A7B" w14:paraId="280A9574" w14:textId="77777777">
        <w:trPr>
          <w:trHeight w:val="1237"/>
        </w:trPr>
        <w:tc>
          <w:tcPr>
            <w:tcW w:w="18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2D18" w14:textId="77777777" w:rsidR="00BA5A7B" w:rsidRDefault="00BA5A7B">
            <w:pPr>
              <w:pStyle w:val="Heading1"/>
            </w:pPr>
          </w:p>
        </w:tc>
        <w:tc>
          <w:tcPr>
            <w:tcW w:w="3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DBD1" w14:textId="77777777" w:rsidR="00BA5A7B" w:rsidRDefault="00BA5A7B"/>
        </w:tc>
        <w:tc>
          <w:tcPr>
            <w:tcW w:w="16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4C28F" w14:textId="77777777" w:rsidR="00BA5A7B" w:rsidRDefault="00000000">
            <w:r>
              <w:t>2019-2021</w:t>
            </w:r>
          </w:p>
        </w:tc>
        <w:tc>
          <w:tcPr>
            <w:tcW w:w="51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8B56D" w14:textId="77777777" w:rsidR="00BA5A7B" w:rsidRDefault="00000000">
            <w:pPr>
              <w:pStyle w:val="Heading2"/>
            </w:pPr>
            <w:r>
              <w:t>Mapua Malayan Colleges of Laguna</w:t>
            </w:r>
          </w:p>
          <w:p w14:paraId="3004E965" w14:textId="77777777" w:rsidR="00BA5A7B" w:rsidRDefault="00000000">
            <w:pPr>
              <w:pStyle w:val="Heading2"/>
            </w:pPr>
            <w:r>
              <w:t>Information and Communication Technology</w:t>
            </w:r>
          </w:p>
          <w:p w14:paraId="477A9684" w14:textId="77777777" w:rsidR="00BA5A7B" w:rsidRDefault="00BA5A7B"/>
          <w:p w14:paraId="44ED2317" w14:textId="77777777" w:rsidR="00BA5A7B" w:rsidRDefault="00000000">
            <w:r>
              <w:t>Graduated Senior High School</w:t>
            </w:r>
          </w:p>
          <w:p w14:paraId="5867FABA" w14:textId="77777777" w:rsidR="00BA5A7B" w:rsidRDefault="00000000">
            <w:r>
              <w:t>Strand: ICT</w:t>
            </w:r>
          </w:p>
        </w:tc>
      </w:tr>
      <w:tr w:rsidR="00BA5A7B" w14:paraId="732BDE52" w14:textId="77777777">
        <w:trPr>
          <w:trHeight w:val="987"/>
        </w:trPr>
        <w:tc>
          <w:tcPr>
            <w:tcW w:w="184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3B7D" w14:textId="77777777" w:rsidR="00BA5A7B" w:rsidRDefault="00BA5A7B">
            <w:pPr>
              <w:pStyle w:val="Heading1"/>
            </w:pPr>
          </w:p>
        </w:tc>
        <w:tc>
          <w:tcPr>
            <w:tcW w:w="339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AF4AA" w14:textId="77777777" w:rsidR="00BA5A7B" w:rsidRDefault="00BA5A7B"/>
        </w:tc>
        <w:tc>
          <w:tcPr>
            <w:tcW w:w="165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F7D2" w14:textId="77777777" w:rsidR="00BA5A7B" w:rsidRDefault="00000000">
            <w:r>
              <w:t>2016-2019</w:t>
            </w:r>
          </w:p>
        </w:tc>
        <w:tc>
          <w:tcPr>
            <w:tcW w:w="5181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19DF" w14:textId="77777777" w:rsidR="00BA5A7B" w:rsidRDefault="00000000">
            <w:pPr>
              <w:pStyle w:val="Heading2"/>
            </w:pPr>
            <w:r>
              <w:t>Colegio de San Juan de Letran Calamba</w:t>
            </w:r>
          </w:p>
          <w:p w14:paraId="7D6526AC" w14:textId="77777777" w:rsidR="00BA5A7B" w:rsidRDefault="00000000">
            <w:pPr>
              <w:pStyle w:val="Heading2"/>
            </w:pPr>
            <w:r>
              <w:t>Junior High School</w:t>
            </w:r>
          </w:p>
          <w:p w14:paraId="2C898A33" w14:textId="77777777" w:rsidR="00BA5A7B" w:rsidRDefault="00BA5A7B"/>
          <w:p w14:paraId="33879354" w14:textId="77777777" w:rsidR="00BA5A7B" w:rsidRDefault="00000000">
            <w:r>
              <w:t>Graduated Junior High School</w:t>
            </w:r>
          </w:p>
        </w:tc>
      </w:tr>
      <w:tr w:rsidR="00BA5A7B" w14:paraId="425C4412" w14:textId="77777777">
        <w:trPr>
          <w:trHeight w:val="260"/>
        </w:trPr>
        <w:tc>
          <w:tcPr>
            <w:tcW w:w="1848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CE3B3" w14:textId="77777777" w:rsidR="00BA5A7B" w:rsidRDefault="00BA5A7B"/>
        </w:tc>
        <w:tc>
          <w:tcPr>
            <w:tcW w:w="339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4A3B" w14:textId="77777777" w:rsidR="00BA5A7B" w:rsidRDefault="00BA5A7B"/>
        </w:tc>
        <w:tc>
          <w:tcPr>
            <w:tcW w:w="6839" w:type="dxa"/>
            <w:gridSpan w:val="2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8B2E" w14:textId="77777777" w:rsidR="00BA5A7B" w:rsidRDefault="00BA5A7B"/>
        </w:tc>
      </w:tr>
      <w:tr w:rsidR="00BA5A7B" w14:paraId="20538149" w14:textId="77777777">
        <w:trPr>
          <w:trHeight w:val="423"/>
        </w:trPr>
        <w:tc>
          <w:tcPr>
            <w:tcW w:w="18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30A4" w14:textId="77777777" w:rsidR="00BA5A7B" w:rsidRDefault="00000000">
            <w:pPr>
              <w:pStyle w:val="Heading1"/>
            </w:pPr>
            <w:r>
              <w:t>Honors and awards</w:t>
            </w:r>
          </w:p>
        </w:tc>
        <w:tc>
          <w:tcPr>
            <w:tcW w:w="3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2F612" w14:textId="77777777" w:rsidR="00BA5A7B" w:rsidRDefault="00BA5A7B"/>
        </w:tc>
        <w:tc>
          <w:tcPr>
            <w:tcW w:w="16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6D8FF" w14:textId="77777777" w:rsidR="00BA5A7B" w:rsidRDefault="00000000">
            <w:r>
              <w:t>A.Y. 2021-2022</w:t>
            </w:r>
          </w:p>
          <w:p w14:paraId="5B2F7AEA" w14:textId="77777777" w:rsidR="00BA5A7B" w:rsidRDefault="00000000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Term – 3</w:t>
            </w:r>
            <w:r>
              <w:rPr>
                <w:vertAlign w:val="superscript"/>
              </w:rPr>
              <w:t>rd</w:t>
            </w:r>
            <w:r>
              <w:t xml:space="preserve"> Term</w:t>
            </w:r>
          </w:p>
        </w:tc>
        <w:tc>
          <w:tcPr>
            <w:tcW w:w="51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B3966" w14:textId="77777777" w:rsidR="00BA5A7B" w:rsidRDefault="00000000">
            <w:pPr>
              <w:pStyle w:val="Heading2"/>
            </w:pPr>
            <w:r>
              <w:t>Dean’s Lister Award</w:t>
            </w:r>
          </w:p>
          <w:p w14:paraId="4325E874" w14:textId="77777777" w:rsidR="00BA5A7B" w:rsidRDefault="00BA5A7B"/>
        </w:tc>
      </w:tr>
      <w:tr w:rsidR="00BA5A7B" w14:paraId="141F3C90" w14:textId="77777777">
        <w:trPr>
          <w:trHeight w:val="423"/>
        </w:trPr>
        <w:tc>
          <w:tcPr>
            <w:tcW w:w="184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8A83" w14:textId="77777777" w:rsidR="00BA5A7B" w:rsidRDefault="00BA5A7B"/>
        </w:tc>
        <w:tc>
          <w:tcPr>
            <w:tcW w:w="339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97E2" w14:textId="77777777" w:rsidR="00BA5A7B" w:rsidRDefault="00BA5A7B"/>
        </w:tc>
        <w:tc>
          <w:tcPr>
            <w:tcW w:w="165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0A034" w14:textId="77777777" w:rsidR="00BA5A7B" w:rsidRDefault="00000000">
            <w:r>
              <w:t>A.Y. 2023-2024</w:t>
            </w:r>
          </w:p>
          <w:p w14:paraId="34DEC255" w14:textId="77777777" w:rsidR="00BA5A7B" w:rsidRDefault="00000000"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Term</w:t>
            </w:r>
          </w:p>
        </w:tc>
        <w:tc>
          <w:tcPr>
            <w:tcW w:w="5181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20FBE" w14:textId="77777777" w:rsidR="00BA5A7B" w:rsidRDefault="00000000">
            <w:pPr>
              <w:pStyle w:val="Heading2"/>
            </w:pPr>
            <w:r>
              <w:t>Dean’s Lister Award</w:t>
            </w:r>
          </w:p>
          <w:p w14:paraId="75B2D632" w14:textId="77777777" w:rsidR="00BA5A7B" w:rsidRDefault="00BA5A7B"/>
          <w:p w14:paraId="68D024C3" w14:textId="77777777" w:rsidR="00BA5A7B" w:rsidRDefault="00BA5A7B"/>
        </w:tc>
      </w:tr>
    </w:tbl>
    <w:p w14:paraId="0D630D1F" w14:textId="77777777" w:rsidR="00BA5A7B" w:rsidRDefault="00BA5A7B"/>
    <w:tbl>
      <w:tblPr>
        <w:tblW w:w="93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360"/>
        <w:gridCol w:w="1710"/>
        <w:gridCol w:w="5400"/>
      </w:tblGrid>
      <w:tr w:rsidR="00BA5A7B" w14:paraId="7AB00CA1" w14:textId="77777777">
        <w:tc>
          <w:tcPr>
            <w:tcW w:w="188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2991" w14:textId="77777777" w:rsidR="00BA5A7B" w:rsidRDefault="00000000">
            <w:pPr>
              <w:pStyle w:val="Heading1"/>
            </w:pPr>
            <w:r>
              <w:t xml:space="preserve">Work </w:t>
            </w:r>
          </w:p>
          <w:p w14:paraId="5D766834" w14:textId="77777777" w:rsidR="00BA5A7B" w:rsidRDefault="00000000">
            <w:pPr>
              <w:rPr>
                <w:rFonts w:cs="Arial"/>
                <w:b/>
                <w:bCs/>
                <w:sz w:val="24"/>
                <w:szCs w:val="32"/>
              </w:rPr>
            </w:pPr>
            <w:r>
              <w:rPr>
                <w:rFonts w:cs="Arial"/>
                <w:b/>
                <w:bCs/>
                <w:sz w:val="24"/>
                <w:szCs w:val="32"/>
              </w:rPr>
              <w:t>Experience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8C80" w14:textId="77777777" w:rsidR="00BA5A7B" w:rsidRDefault="00BA5A7B"/>
        </w:tc>
        <w:tc>
          <w:tcPr>
            <w:tcW w:w="171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2DCC5" w14:textId="77777777" w:rsidR="00BA5A7B" w:rsidRDefault="00000000">
            <w:r>
              <w:t>June 2022-August 2022</w:t>
            </w:r>
          </w:p>
          <w:p w14:paraId="3A1A6447" w14:textId="77777777" w:rsidR="00BA5A7B" w:rsidRDefault="00BA5A7B"/>
          <w:p w14:paraId="2765F2E7" w14:textId="77777777" w:rsidR="00C94096" w:rsidRDefault="00C94096"/>
          <w:p w14:paraId="450400F6" w14:textId="77777777" w:rsidR="00C94096" w:rsidRDefault="00C94096"/>
          <w:p w14:paraId="03D3A283" w14:textId="77777777" w:rsidR="00C94096" w:rsidRDefault="00C94096"/>
          <w:p w14:paraId="616CA29F" w14:textId="77777777" w:rsidR="00C94096" w:rsidRDefault="00C94096"/>
          <w:p w14:paraId="7A06E53C" w14:textId="77777777" w:rsidR="00C94096" w:rsidRDefault="00C94096"/>
          <w:p w14:paraId="748CC386" w14:textId="77777777" w:rsidR="00C94096" w:rsidRDefault="00C94096"/>
          <w:p w14:paraId="4925E02E" w14:textId="77777777" w:rsidR="00C94096" w:rsidRDefault="00C94096"/>
          <w:p w14:paraId="621DD5BB" w14:textId="77777777" w:rsidR="00C94096" w:rsidRDefault="00C94096"/>
          <w:p w14:paraId="0A371F24" w14:textId="77777777" w:rsidR="00C94096" w:rsidRDefault="00C94096"/>
          <w:p w14:paraId="79078166" w14:textId="77777777" w:rsidR="00C94096" w:rsidRDefault="00C94096"/>
          <w:p w14:paraId="79097010" w14:textId="77777777" w:rsidR="00C94096" w:rsidRDefault="00C94096"/>
          <w:p w14:paraId="47F993C0" w14:textId="77777777" w:rsidR="00C94096" w:rsidRDefault="00C94096"/>
          <w:p w14:paraId="18A81CE9" w14:textId="77777777" w:rsidR="00C94096" w:rsidRDefault="00C94096"/>
          <w:p w14:paraId="695F1A3A" w14:textId="77777777" w:rsidR="00C94096" w:rsidRDefault="00C94096"/>
          <w:p w14:paraId="165C5C58" w14:textId="09E15696" w:rsidR="00C94096" w:rsidRDefault="00C94096">
            <w:r>
              <w:t>April 2025 – July 2025</w:t>
            </w:r>
          </w:p>
        </w:tc>
        <w:tc>
          <w:tcPr>
            <w:tcW w:w="540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494C" w14:textId="77777777" w:rsidR="00BA5A7B" w:rsidRDefault="00000000">
            <w:proofErr w:type="spellStart"/>
            <w:r>
              <w:rPr>
                <w:rStyle w:val="Bold"/>
              </w:rPr>
              <w:t>Controtek</w:t>
            </w:r>
            <w:proofErr w:type="spellEnd"/>
            <w:r>
              <w:rPr>
                <w:rStyle w:val="Bold"/>
              </w:rPr>
              <w:t xml:space="preserve"> Solutions, Muntinlupa, Metro Manila</w:t>
            </w:r>
          </w:p>
          <w:p w14:paraId="2CBBE4B1" w14:textId="77777777" w:rsidR="00BA5A7B" w:rsidRDefault="00BA5A7B"/>
          <w:p w14:paraId="3F412C59" w14:textId="77777777" w:rsidR="00BA5A7B" w:rsidRDefault="00000000">
            <w:r>
              <w:rPr>
                <w:rStyle w:val="Bold"/>
              </w:rPr>
              <w:t>Position: Software Engineer Trainee</w:t>
            </w:r>
          </w:p>
          <w:p w14:paraId="424F2833" w14:textId="77777777" w:rsidR="00BA5A7B" w:rsidRDefault="00BA5A7B"/>
          <w:p w14:paraId="71C60C82" w14:textId="77777777" w:rsidR="00BA5A7B" w:rsidRDefault="00000000">
            <w:r>
              <w:rPr>
                <w:rFonts w:cs="Arial"/>
                <w:b/>
                <w:szCs w:val="26"/>
              </w:rPr>
              <w:t>SCADA Frontend Interface Development</w:t>
            </w:r>
          </w:p>
          <w:p w14:paraId="55DACB37" w14:textId="77777777" w:rsidR="00BA5A7B" w:rsidRDefault="00BA5A7B"/>
          <w:p w14:paraId="45B2DDB6" w14:textId="77777777" w:rsidR="00BA5A7B" w:rsidRDefault="00000000">
            <w:pPr>
              <w:pStyle w:val="Heading3"/>
            </w:pPr>
            <w:r>
              <w:t>Collaborated in developing Frontend/User Interface using Ignition SCADA Software for the Operator ‘s use.</w:t>
            </w:r>
          </w:p>
          <w:p w14:paraId="79F07C0F" w14:textId="77777777" w:rsidR="00BA5A7B" w:rsidRDefault="00BA5A7B"/>
          <w:p w14:paraId="19D44FB3" w14:textId="77777777" w:rsidR="00BA5A7B" w:rsidRDefault="00000000">
            <w:pPr>
              <w:rPr>
                <w:rFonts w:cs="Arial"/>
                <w:b/>
                <w:szCs w:val="26"/>
              </w:rPr>
            </w:pPr>
            <w:r>
              <w:rPr>
                <w:rFonts w:cs="Arial"/>
                <w:b/>
                <w:szCs w:val="26"/>
              </w:rPr>
              <w:t>Operator’s Manual Development</w:t>
            </w:r>
          </w:p>
          <w:p w14:paraId="0102506F" w14:textId="77777777" w:rsidR="00BA5A7B" w:rsidRDefault="00BA5A7B"/>
          <w:p w14:paraId="50D473F6" w14:textId="77777777" w:rsidR="00BA5A7B" w:rsidRDefault="00000000">
            <w:pPr>
              <w:pStyle w:val="Heading3"/>
            </w:pPr>
            <w:r>
              <w:t>Assisted in Documentation of the Project: Created a comprehensive operator’s manual to document system processes and user instructions</w:t>
            </w:r>
          </w:p>
          <w:p w14:paraId="00E6550D" w14:textId="77777777" w:rsidR="00C94096" w:rsidRDefault="00C94096" w:rsidP="00C94096"/>
          <w:p w14:paraId="46E6F53F" w14:textId="32793747" w:rsidR="00C94096" w:rsidRDefault="00C94096" w:rsidP="00C94096">
            <w:pPr>
              <w:rPr>
                <w:b/>
                <w:bCs/>
              </w:rPr>
            </w:pPr>
            <w:proofErr w:type="spellStart"/>
            <w:r w:rsidRPr="00C94096">
              <w:rPr>
                <w:b/>
                <w:bCs/>
              </w:rPr>
              <w:t>iNeed</w:t>
            </w:r>
            <w:proofErr w:type="spellEnd"/>
            <w:r w:rsidRPr="00C94096">
              <w:rPr>
                <w:b/>
                <w:bCs/>
              </w:rPr>
              <w:t xml:space="preserve"> Solutions Inc.</w:t>
            </w:r>
            <w:r>
              <w:rPr>
                <w:b/>
                <w:bCs/>
              </w:rPr>
              <w:t>, Makati, Metro Manila</w:t>
            </w:r>
          </w:p>
          <w:p w14:paraId="1422D1A2" w14:textId="3A65AA32" w:rsidR="00C94096" w:rsidRDefault="00C94096" w:rsidP="00C94096">
            <w:pPr>
              <w:rPr>
                <w:b/>
                <w:bCs/>
              </w:rPr>
            </w:pPr>
          </w:p>
          <w:p w14:paraId="31E44BEB" w14:textId="71C57520" w:rsidR="00C94096" w:rsidRDefault="00C94096" w:rsidP="00C94096">
            <w:pPr>
              <w:rPr>
                <w:b/>
                <w:bCs/>
              </w:rPr>
            </w:pPr>
            <w:r>
              <w:rPr>
                <w:b/>
                <w:bCs/>
              </w:rPr>
              <w:t>Position: On the Job Training</w:t>
            </w:r>
          </w:p>
          <w:p w14:paraId="777D7D62" w14:textId="77777777" w:rsidR="00C94096" w:rsidRDefault="00C94096" w:rsidP="00C94096">
            <w:pPr>
              <w:rPr>
                <w:b/>
                <w:bCs/>
              </w:rPr>
            </w:pPr>
          </w:p>
          <w:p w14:paraId="48411CF6" w14:textId="6947FD1A" w:rsidR="00C94096" w:rsidRDefault="00C94096" w:rsidP="00C94096">
            <w:pPr>
              <w:rPr>
                <w:b/>
                <w:bCs/>
              </w:rPr>
            </w:pPr>
            <w:r>
              <w:rPr>
                <w:b/>
                <w:bCs/>
              </w:rPr>
              <w:t>Contact Support Module Development</w:t>
            </w:r>
          </w:p>
          <w:p w14:paraId="0392D39F" w14:textId="77777777" w:rsidR="00C94096" w:rsidRPr="00C94096" w:rsidRDefault="00C94096" w:rsidP="00C94096">
            <w:pPr>
              <w:rPr>
                <w:b/>
                <w:bCs/>
              </w:rPr>
            </w:pPr>
          </w:p>
          <w:p w14:paraId="017182B5" w14:textId="77777777" w:rsidR="00BA5A7B" w:rsidRDefault="00BA5A7B"/>
        </w:tc>
      </w:tr>
    </w:tbl>
    <w:p w14:paraId="4EE16324" w14:textId="77777777" w:rsidR="00BA5A7B" w:rsidRDefault="00BA5A7B"/>
    <w:tbl>
      <w:tblPr>
        <w:tblW w:w="1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</w:tblGrid>
      <w:tr w:rsidR="00BA5A7B" w14:paraId="58ECC037" w14:textId="77777777">
        <w:trPr>
          <w:trHeight w:val="270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53B9D" w14:textId="77777777" w:rsidR="00BA5A7B" w:rsidRDefault="00BA5A7B"/>
        </w:tc>
      </w:tr>
      <w:tr w:rsidR="00BA5A7B" w14:paraId="6DDFB099" w14:textId="77777777">
        <w:trPr>
          <w:trHeight w:val="260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114" w14:textId="77777777" w:rsidR="00BA5A7B" w:rsidRDefault="00BA5A7B"/>
        </w:tc>
      </w:tr>
    </w:tbl>
    <w:p w14:paraId="3986D099" w14:textId="77777777" w:rsidR="00BA5A7B" w:rsidRDefault="00BA5A7B"/>
    <w:p w14:paraId="03FD5088" w14:textId="77777777" w:rsidR="00BA5A7B" w:rsidRDefault="00BA5A7B"/>
    <w:p w14:paraId="43699FA2" w14:textId="4D721501" w:rsidR="00C94096" w:rsidRDefault="00C94096" w:rsidP="00C94096">
      <w:pPr>
        <w:pStyle w:val="ListParagraph"/>
        <w:numPr>
          <w:ilvl w:val="0"/>
          <w:numId w:val="3"/>
        </w:numPr>
      </w:pPr>
      <w:r>
        <w:t>Collaborated in Development of the Contact Support Module for G9000 Parking Application focused on UI and Frontend development.</w:t>
      </w:r>
    </w:p>
    <w:p w14:paraId="358EDEBB" w14:textId="77777777" w:rsidR="00BA5A7B" w:rsidRDefault="00BA5A7B"/>
    <w:tbl>
      <w:tblPr>
        <w:tblW w:w="93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360"/>
        <w:gridCol w:w="1710"/>
        <w:gridCol w:w="5400"/>
      </w:tblGrid>
      <w:tr w:rsidR="00BA5A7B" w14:paraId="6410886A" w14:textId="77777777">
        <w:trPr>
          <w:trHeight w:val="252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7E0E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BBEC" w14:textId="77777777" w:rsidR="00BA5A7B" w:rsidRDefault="00BA5A7B"/>
        </w:tc>
        <w:tc>
          <w:tcPr>
            <w:tcW w:w="171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12898" w14:textId="77777777" w:rsidR="00BA5A7B" w:rsidRDefault="00BA5A7B"/>
        </w:tc>
        <w:tc>
          <w:tcPr>
            <w:tcW w:w="540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F4396" w14:textId="77777777" w:rsidR="00BA5A7B" w:rsidRDefault="00BA5A7B"/>
        </w:tc>
      </w:tr>
      <w:tr w:rsidR="00BA5A7B" w14:paraId="7D42F409" w14:textId="77777777">
        <w:trPr>
          <w:trHeight w:val="287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E29D0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128F" w14:textId="77777777" w:rsidR="00BA5A7B" w:rsidRDefault="00BA5A7B"/>
        </w:tc>
        <w:tc>
          <w:tcPr>
            <w:tcW w:w="171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FFDC6" w14:textId="77777777" w:rsidR="00BA5A7B" w:rsidRDefault="00BA5A7B"/>
        </w:tc>
        <w:tc>
          <w:tcPr>
            <w:tcW w:w="540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584B" w14:textId="77777777" w:rsidR="00BA5A7B" w:rsidRDefault="00BA5A7B"/>
        </w:tc>
      </w:tr>
      <w:tr w:rsidR="00BA5A7B" w14:paraId="2BEBC817" w14:textId="77777777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F65A" w14:textId="77777777" w:rsidR="00BA5A7B" w:rsidRDefault="00000000">
            <w:pPr>
              <w:pStyle w:val="Heading1"/>
            </w:pPr>
            <w:r>
              <w:t>Languages</w:t>
            </w: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9B0F" w14:textId="77777777" w:rsidR="00BA5A7B" w:rsidRDefault="00BA5A7B"/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696A" w14:textId="77777777" w:rsidR="00BA5A7B" w:rsidRDefault="00000000">
            <w:r>
              <w:t>Tagalog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CE9D" w14:textId="77777777" w:rsidR="00BA5A7B" w:rsidRDefault="00000000">
            <w:r>
              <w:t>Native language</w:t>
            </w:r>
          </w:p>
          <w:p w14:paraId="62B74555" w14:textId="77777777" w:rsidR="00BA5A7B" w:rsidRDefault="00BA5A7B"/>
        </w:tc>
      </w:tr>
      <w:tr w:rsidR="00BA5A7B" w14:paraId="63B82BF0" w14:textId="77777777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7D7A6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51D" w14:textId="77777777" w:rsidR="00BA5A7B" w:rsidRDefault="00BA5A7B"/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E99CA" w14:textId="77777777" w:rsidR="00BA5A7B" w:rsidRDefault="00000000">
            <w:r>
              <w:t>English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353" w14:textId="77777777" w:rsidR="00BA5A7B" w:rsidRDefault="00000000">
            <w:r>
              <w:t>Secondary language</w:t>
            </w:r>
          </w:p>
          <w:p w14:paraId="795241ED" w14:textId="77777777" w:rsidR="00BA5A7B" w:rsidRDefault="00BA5A7B"/>
        </w:tc>
      </w:tr>
    </w:tbl>
    <w:p w14:paraId="2B7A865B" w14:textId="77777777" w:rsidR="00BA5A7B" w:rsidRDefault="00BA5A7B"/>
    <w:tbl>
      <w:tblPr>
        <w:tblW w:w="93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360"/>
        <w:gridCol w:w="1710"/>
        <w:gridCol w:w="5400"/>
      </w:tblGrid>
      <w:tr w:rsidR="00BA5A7B" w14:paraId="3ACC7159" w14:textId="77777777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27AE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BF0C9" w14:textId="77777777" w:rsidR="00BA5A7B" w:rsidRDefault="00BA5A7B"/>
        </w:tc>
        <w:tc>
          <w:tcPr>
            <w:tcW w:w="171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14029" w14:textId="77777777" w:rsidR="00BA5A7B" w:rsidRDefault="00BA5A7B"/>
        </w:tc>
        <w:tc>
          <w:tcPr>
            <w:tcW w:w="540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74986" w14:textId="77777777" w:rsidR="00BA5A7B" w:rsidRDefault="00BA5A7B"/>
        </w:tc>
      </w:tr>
      <w:tr w:rsidR="00BA5A7B" w14:paraId="0748FEDA" w14:textId="77777777">
        <w:trPr>
          <w:trHeight w:val="305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52ABD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7279" w14:textId="77777777" w:rsidR="00BA5A7B" w:rsidRDefault="00BA5A7B"/>
        </w:tc>
        <w:tc>
          <w:tcPr>
            <w:tcW w:w="171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4F51" w14:textId="77777777" w:rsidR="00BA5A7B" w:rsidRDefault="00BA5A7B"/>
        </w:tc>
        <w:tc>
          <w:tcPr>
            <w:tcW w:w="540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0BB94" w14:textId="77777777" w:rsidR="00BA5A7B" w:rsidRDefault="00BA5A7B"/>
        </w:tc>
      </w:tr>
      <w:tr w:rsidR="00BA5A7B" w14:paraId="2FC57E52" w14:textId="77777777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9BC2" w14:textId="77777777" w:rsidR="00BA5A7B" w:rsidRDefault="00000000">
            <w:pPr>
              <w:pStyle w:val="Heading1"/>
            </w:pPr>
            <w:r>
              <w:t>Computer skills</w:t>
            </w: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51B8C" w14:textId="77777777" w:rsidR="00BA5A7B" w:rsidRDefault="00BA5A7B"/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E9AEE" w14:textId="77777777" w:rsidR="00BA5A7B" w:rsidRDefault="00000000">
            <w:r>
              <w:t>Programming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8AD4" w14:textId="77777777" w:rsidR="00BA5A7B" w:rsidRDefault="00000000">
            <w:r>
              <w:t>PHP, JavaScript, JS, C#, Arduino, MySQL</w:t>
            </w:r>
          </w:p>
          <w:p w14:paraId="454CD649" w14:textId="77777777" w:rsidR="00BA5A7B" w:rsidRDefault="00BA5A7B"/>
        </w:tc>
      </w:tr>
      <w:tr w:rsidR="00BA5A7B" w14:paraId="6C645876" w14:textId="77777777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D46C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1BC2" w14:textId="77777777" w:rsidR="00BA5A7B" w:rsidRDefault="00BA5A7B"/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CA3B" w14:textId="77777777" w:rsidR="00BA5A7B" w:rsidRDefault="00000000">
            <w:r>
              <w:t>Applications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EA82" w14:textId="77777777" w:rsidR="00BA5A7B" w:rsidRDefault="00000000">
            <w:r>
              <w:t>Microsoft Office, phpMyAdmin, Postman</w:t>
            </w:r>
          </w:p>
          <w:p w14:paraId="4C657C74" w14:textId="77777777" w:rsidR="00BA5A7B" w:rsidRDefault="00000000">
            <w:r>
              <w:t xml:space="preserve"> </w:t>
            </w:r>
          </w:p>
        </w:tc>
      </w:tr>
      <w:tr w:rsidR="00BA5A7B" w14:paraId="7897D079" w14:textId="77777777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9D67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D600B" w14:textId="77777777" w:rsidR="00BA5A7B" w:rsidRDefault="00BA5A7B"/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67DA" w14:textId="77777777" w:rsidR="00BA5A7B" w:rsidRDefault="00000000">
            <w:r>
              <w:t>Platforms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894" w14:textId="77777777" w:rsidR="00BA5A7B" w:rsidRDefault="00000000">
            <w:r>
              <w:t xml:space="preserve">Arduino IDE, VS Code, Visual Studios, XAMPP, </w:t>
            </w:r>
            <w:proofErr w:type="spellStart"/>
            <w:proofErr w:type="gramStart"/>
            <w:r>
              <w:t>Azure,MySQL</w:t>
            </w:r>
            <w:proofErr w:type="spellEnd"/>
            <w:proofErr w:type="gramEnd"/>
            <w:r>
              <w:t xml:space="preserve"> Workbench, </w:t>
            </w:r>
          </w:p>
          <w:p w14:paraId="41230C33" w14:textId="77777777" w:rsidR="00BA5A7B" w:rsidRDefault="00000000">
            <w:r>
              <w:t xml:space="preserve"> </w:t>
            </w:r>
          </w:p>
        </w:tc>
      </w:tr>
    </w:tbl>
    <w:p w14:paraId="7325AAE3" w14:textId="77777777" w:rsidR="00BA5A7B" w:rsidRDefault="00BA5A7B"/>
    <w:tbl>
      <w:tblPr>
        <w:tblW w:w="93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360"/>
        <w:gridCol w:w="7111"/>
        <w:gridCol w:w="20"/>
      </w:tblGrid>
      <w:tr w:rsidR="00BA5A7B" w14:paraId="48C4A5FA" w14:textId="77777777" w:rsidTr="00562F50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9CD44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547E" w14:textId="77777777" w:rsidR="00BA5A7B" w:rsidRDefault="00BA5A7B"/>
        </w:tc>
        <w:tc>
          <w:tcPr>
            <w:tcW w:w="7111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0E62" w14:textId="77777777" w:rsidR="00BA5A7B" w:rsidRDefault="00BA5A7B"/>
        </w:tc>
        <w:tc>
          <w:tcPr>
            <w:tcW w:w="2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6B0AC" w14:textId="77777777" w:rsidR="00BA5A7B" w:rsidRDefault="00BA5A7B"/>
        </w:tc>
      </w:tr>
      <w:tr w:rsidR="00BA5A7B" w14:paraId="7C2E0DCD" w14:textId="77777777" w:rsidTr="004124DB">
        <w:trPr>
          <w:trHeight w:val="287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4C73" w14:textId="77777777" w:rsidR="00BA5A7B" w:rsidRDefault="00BA5A7B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1AF71" w14:textId="77777777" w:rsidR="00BA5A7B" w:rsidRDefault="00BA5A7B"/>
        </w:tc>
        <w:tc>
          <w:tcPr>
            <w:tcW w:w="7111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46FD2" w14:textId="77777777" w:rsidR="00BA5A7B" w:rsidRDefault="00BA5A7B"/>
        </w:tc>
        <w:tc>
          <w:tcPr>
            <w:tcW w:w="20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2A91A" w14:textId="77777777" w:rsidR="00BA5A7B" w:rsidRDefault="00BA5A7B"/>
        </w:tc>
      </w:tr>
      <w:tr w:rsidR="00562F50" w14:paraId="0B43F156" w14:textId="77777777" w:rsidTr="004124DB">
        <w:trPr>
          <w:gridAfter w:val="1"/>
          <w:wAfter w:w="20" w:type="dxa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F5B4" w14:textId="143E547C" w:rsidR="00562F50" w:rsidRDefault="00562F50" w:rsidP="00DB3063">
            <w:pPr>
              <w:pStyle w:val="Heading1"/>
            </w:pPr>
            <w:r>
              <w:t>Certifications</w:t>
            </w: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B62E" w14:textId="77777777" w:rsidR="00562F50" w:rsidRDefault="00562F50" w:rsidP="00DB3063"/>
        </w:tc>
        <w:tc>
          <w:tcPr>
            <w:tcW w:w="71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0F8" w14:textId="60406BD2" w:rsidR="00562F50" w:rsidRDefault="00562F50" w:rsidP="004124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WearOS</w:t>
            </w:r>
            <w:proofErr w:type="spellEnd"/>
            <w:r>
              <w:t>: Emerging Technology for Internet and Learning of Everything</w:t>
            </w:r>
          </w:p>
        </w:tc>
      </w:tr>
      <w:tr w:rsidR="00562F50" w14:paraId="75D68081" w14:textId="77777777" w:rsidTr="004124DB">
        <w:trPr>
          <w:gridAfter w:val="1"/>
          <w:wAfter w:w="20" w:type="dxa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E2464" w14:textId="77777777" w:rsidR="00562F50" w:rsidRDefault="00562F50" w:rsidP="00DB3063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FA5B" w14:textId="77777777" w:rsidR="00562F50" w:rsidRDefault="00562F50" w:rsidP="00DB3063"/>
        </w:tc>
        <w:tc>
          <w:tcPr>
            <w:tcW w:w="71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F295B" w14:textId="29C73371" w:rsidR="00562F50" w:rsidRDefault="00562F50" w:rsidP="004124DB">
            <w:pPr>
              <w:pStyle w:val="ListParagraph"/>
              <w:numPr>
                <w:ilvl w:val="0"/>
                <w:numId w:val="2"/>
              </w:numPr>
            </w:pPr>
            <w:r>
              <w:t>OPEN RAN: Introduction to Edge Computing</w:t>
            </w:r>
          </w:p>
        </w:tc>
      </w:tr>
      <w:tr w:rsidR="00562F50" w14:paraId="1D6CEF8A" w14:textId="77777777" w:rsidTr="004124DB">
        <w:trPr>
          <w:gridAfter w:val="1"/>
          <w:wAfter w:w="20" w:type="dxa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CC69B" w14:textId="77777777" w:rsidR="00562F50" w:rsidRDefault="00562F50" w:rsidP="00DB3063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F7F6" w14:textId="77777777" w:rsidR="00562F50" w:rsidRDefault="00562F50" w:rsidP="00DB3063"/>
        </w:tc>
        <w:tc>
          <w:tcPr>
            <w:tcW w:w="71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4F11" w14:textId="7FF1D9B4" w:rsidR="00562F50" w:rsidRDefault="004124DB" w:rsidP="004124DB">
            <w:pPr>
              <w:pStyle w:val="ListParagraph"/>
              <w:numPr>
                <w:ilvl w:val="0"/>
                <w:numId w:val="2"/>
              </w:numPr>
            </w:pPr>
            <w:r w:rsidRPr="004124DB">
              <w:t>CompTIA IT Fundamentals+</w:t>
            </w:r>
          </w:p>
        </w:tc>
      </w:tr>
    </w:tbl>
    <w:p w14:paraId="772E4EE8" w14:textId="77777777" w:rsidR="00562F50" w:rsidRDefault="00562F50" w:rsidP="00562F50"/>
    <w:tbl>
      <w:tblPr>
        <w:tblW w:w="93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360"/>
        <w:gridCol w:w="1710"/>
        <w:gridCol w:w="5400"/>
      </w:tblGrid>
      <w:tr w:rsidR="00562F50" w14:paraId="474F45DD" w14:textId="77777777" w:rsidTr="00DB3063"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08F3" w14:textId="77777777" w:rsidR="00562F50" w:rsidRDefault="00562F50" w:rsidP="00DB3063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2370F" w14:textId="77777777" w:rsidR="00562F50" w:rsidRDefault="00562F50" w:rsidP="00DB3063"/>
        </w:tc>
        <w:tc>
          <w:tcPr>
            <w:tcW w:w="171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6F9B0" w14:textId="77777777" w:rsidR="00562F50" w:rsidRDefault="00562F50" w:rsidP="00DB3063"/>
        </w:tc>
        <w:tc>
          <w:tcPr>
            <w:tcW w:w="540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BA78" w14:textId="77777777" w:rsidR="00562F50" w:rsidRDefault="00562F50" w:rsidP="00DB3063"/>
        </w:tc>
      </w:tr>
      <w:tr w:rsidR="00562F50" w14:paraId="7B5124C1" w14:textId="77777777" w:rsidTr="00DB3063">
        <w:trPr>
          <w:trHeight w:val="287"/>
        </w:trPr>
        <w:tc>
          <w:tcPr>
            <w:tcW w:w="18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18EF" w14:textId="77777777" w:rsidR="00562F50" w:rsidRDefault="00562F50" w:rsidP="00DB3063"/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6702" w14:textId="77777777" w:rsidR="00562F50" w:rsidRDefault="00562F50" w:rsidP="00DB3063"/>
        </w:tc>
        <w:tc>
          <w:tcPr>
            <w:tcW w:w="171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9DED" w14:textId="77777777" w:rsidR="00562F50" w:rsidRDefault="00562F50" w:rsidP="00DB3063"/>
        </w:tc>
        <w:tc>
          <w:tcPr>
            <w:tcW w:w="540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8402" w14:textId="77777777" w:rsidR="00562F50" w:rsidRDefault="00562F50" w:rsidP="00DB3063"/>
        </w:tc>
      </w:tr>
    </w:tbl>
    <w:p w14:paraId="0DD47CFE" w14:textId="77777777" w:rsidR="00BA5A7B" w:rsidRDefault="00BA5A7B"/>
    <w:sectPr w:rsidR="00BA5A7B">
      <w:footerReference w:type="default" r:id="rId8"/>
      <w:pgSz w:w="11906" w:h="16838"/>
      <w:pgMar w:top="1168" w:right="1440" w:bottom="13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F8B2" w14:textId="77777777" w:rsidR="00D01529" w:rsidRDefault="00D01529">
      <w:r>
        <w:separator/>
      </w:r>
    </w:p>
  </w:endnote>
  <w:endnote w:type="continuationSeparator" w:id="0">
    <w:p w14:paraId="2B46FF9B" w14:textId="77777777" w:rsidR="00D01529" w:rsidRDefault="00D0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ADA2" w14:textId="77777777" w:rsidR="00056EE8" w:rsidRDefault="00000000">
    <w:pPr>
      <w:pStyle w:val="Footer"/>
      <w:tabs>
        <w:tab w:val="clear" w:pos="8640"/>
        <w:tab w:val="right" w:pos="9360"/>
      </w:tabs>
    </w:pPr>
    <w:r>
      <w:t xml:space="preserve">Luke </w:t>
    </w:r>
    <w:proofErr w:type="spellStart"/>
    <w:r>
      <w:t>Colcol|Curriculum</w:t>
    </w:r>
    <w:proofErr w:type="spellEnd"/>
    <w:r>
      <w:t xml:space="preserve"> Vitae</w:t>
    </w:r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E1EE8" w14:textId="77777777" w:rsidR="00D01529" w:rsidRDefault="00D01529">
      <w:r>
        <w:rPr>
          <w:color w:val="000000"/>
        </w:rPr>
        <w:separator/>
      </w:r>
    </w:p>
  </w:footnote>
  <w:footnote w:type="continuationSeparator" w:id="0">
    <w:p w14:paraId="13DBE993" w14:textId="77777777" w:rsidR="00D01529" w:rsidRDefault="00D01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F6FA3"/>
    <w:multiLevelType w:val="hybridMultilevel"/>
    <w:tmpl w:val="12803E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25B3"/>
    <w:multiLevelType w:val="multilevel"/>
    <w:tmpl w:val="1BF4A0E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Heading3"/>
      <w:lvlText w:val="%3."/>
      <w:lvlJc w:val="left"/>
      <w:pPr>
        <w:ind w:left="720" w:hanging="36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5883CAF"/>
    <w:multiLevelType w:val="hybridMultilevel"/>
    <w:tmpl w:val="281079D2"/>
    <w:lvl w:ilvl="0" w:tplc="0D48E4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5400" w:hanging="360"/>
      </w:pPr>
    </w:lvl>
    <w:lvl w:ilvl="2" w:tplc="3409001B" w:tentative="1">
      <w:start w:val="1"/>
      <w:numFmt w:val="lowerRoman"/>
      <w:lvlText w:val="%3."/>
      <w:lvlJc w:val="right"/>
      <w:pPr>
        <w:ind w:left="6120" w:hanging="180"/>
      </w:pPr>
    </w:lvl>
    <w:lvl w:ilvl="3" w:tplc="3409000F" w:tentative="1">
      <w:start w:val="1"/>
      <w:numFmt w:val="decimal"/>
      <w:lvlText w:val="%4."/>
      <w:lvlJc w:val="left"/>
      <w:pPr>
        <w:ind w:left="6840" w:hanging="360"/>
      </w:pPr>
    </w:lvl>
    <w:lvl w:ilvl="4" w:tplc="34090019" w:tentative="1">
      <w:start w:val="1"/>
      <w:numFmt w:val="lowerLetter"/>
      <w:lvlText w:val="%5."/>
      <w:lvlJc w:val="left"/>
      <w:pPr>
        <w:ind w:left="7560" w:hanging="360"/>
      </w:pPr>
    </w:lvl>
    <w:lvl w:ilvl="5" w:tplc="3409001B" w:tentative="1">
      <w:start w:val="1"/>
      <w:numFmt w:val="lowerRoman"/>
      <w:lvlText w:val="%6."/>
      <w:lvlJc w:val="right"/>
      <w:pPr>
        <w:ind w:left="8280" w:hanging="180"/>
      </w:pPr>
    </w:lvl>
    <w:lvl w:ilvl="6" w:tplc="3409000F" w:tentative="1">
      <w:start w:val="1"/>
      <w:numFmt w:val="decimal"/>
      <w:lvlText w:val="%7."/>
      <w:lvlJc w:val="left"/>
      <w:pPr>
        <w:ind w:left="9000" w:hanging="360"/>
      </w:pPr>
    </w:lvl>
    <w:lvl w:ilvl="7" w:tplc="34090019" w:tentative="1">
      <w:start w:val="1"/>
      <w:numFmt w:val="lowerLetter"/>
      <w:lvlText w:val="%8."/>
      <w:lvlJc w:val="left"/>
      <w:pPr>
        <w:ind w:left="9720" w:hanging="360"/>
      </w:pPr>
    </w:lvl>
    <w:lvl w:ilvl="8" w:tplc="3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628588431">
    <w:abstractNumId w:val="1"/>
  </w:num>
  <w:num w:numId="2" w16cid:durableId="1317606895">
    <w:abstractNumId w:val="0"/>
  </w:num>
  <w:num w:numId="3" w16cid:durableId="105311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0NDQxMTcyMTY2MTBU0lEKTi0uzszPAykwrAUAFvmRkiwAAAA="/>
  </w:docVars>
  <w:rsids>
    <w:rsidRoot w:val="00BA5A7B"/>
    <w:rsid w:val="00056EE8"/>
    <w:rsid w:val="004124DB"/>
    <w:rsid w:val="005307BE"/>
    <w:rsid w:val="00562F50"/>
    <w:rsid w:val="006E7F79"/>
    <w:rsid w:val="009E4FB0"/>
    <w:rsid w:val="00BA5A7B"/>
    <w:rsid w:val="00C80318"/>
    <w:rsid w:val="00C94096"/>
    <w:rsid w:val="00D01529"/>
    <w:rsid w:val="00DF559D"/>
    <w:rsid w:val="00F00DFB"/>
    <w:rsid w:val="00F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5728"/>
  <w15:docId w15:val="{9A0E48C0-491C-494D-A136-3DCA41A4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entury Gothic" w:hAnsi="Century Gothic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me">
    <w:name w:val="Name"/>
    <w:basedOn w:val="Normal"/>
    <w:rPr>
      <w:sz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rPr>
      <w:rFonts w:ascii="Century Gothic" w:hAnsi="Century Gothic"/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rPr>
      <w:caps/>
      <w:spacing w:val="20"/>
      <w:sz w:val="32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rFonts w:ascii="Century Gothic" w:hAnsi="Century Gothic"/>
      <w:sz w:val="18"/>
      <w:szCs w:val="24"/>
    </w:rPr>
  </w:style>
  <w:style w:type="character" w:customStyle="1" w:styleId="Heading2Char">
    <w:name w:val="Heading 2 Char"/>
    <w:basedOn w:val="DefaultParagraphFont"/>
    <w:rPr>
      <w:rFonts w:ascii="Century Gothic" w:hAnsi="Century Gothic" w:cs="Arial"/>
      <w:b/>
      <w:bCs/>
      <w:iCs/>
      <w:sz w:val="18"/>
      <w:szCs w:val="28"/>
    </w:rPr>
  </w:style>
  <w:style w:type="character" w:customStyle="1" w:styleId="Heading1Char">
    <w:name w:val="Heading 1 Char"/>
    <w:basedOn w:val="DefaultParagraphFont"/>
    <w:uiPriority w:val="9"/>
    <w:rPr>
      <w:rFonts w:ascii="Century Gothic" w:hAnsi="Century Gothic" w:cs="Arial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41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e%20Gerard%20Colcol\Documents\Modern%20multi-pag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283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Luke Gerard Colcol</cp:lastModifiedBy>
  <cp:revision>4</cp:revision>
  <cp:lastPrinted>2025-07-21T01:46:00Z</cp:lastPrinted>
  <dcterms:created xsi:type="dcterms:W3CDTF">2025-04-03T08:22:00Z</dcterms:created>
  <dcterms:modified xsi:type="dcterms:W3CDTF">2025-07-21T03:43:00Z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